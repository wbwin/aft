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堂食预订填写预订信息页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填写预订信息页面：选择填写预订信息，点击确定跳转到提交订单页面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用餐人数上限30人；</w:t>
      </w:r>
    </w:p>
    <w:p>
      <w:pPr>
        <w:numPr>
          <w:numId w:val="0"/>
        </w:numPr>
      </w:pPr>
      <w:r>
        <w:drawing>
          <wp:inline distT="0" distB="0" distL="114300" distR="114300">
            <wp:extent cx="2520315" cy="512635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12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/>
    <w:p>
      <w:pPr>
        <w:rPr>
          <w:rFonts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请求参数</w:t>
      </w:r>
    </w:p>
    <w:tbl>
      <w:tblPr>
        <w:tblStyle w:val="3"/>
        <w:tblW w:w="9887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7"/>
        <w:gridCol w:w="1402"/>
        <w:gridCol w:w="1412"/>
        <w:gridCol w:w="46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</w:t>
            </w: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必选</w:t>
            </w: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类型</w:t>
            </w: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463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/>
    <w:p>
      <w:pPr>
        <w:rPr>
          <w:rFonts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返回字段</w:t>
      </w:r>
    </w:p>
    <w:tbl>
      <w:tblPr>
        <w:tblStyle w:val="3"/>
        <w:tblW w:w="9895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7"/>
        <w:gridCol w:w="1402"/>
        <w:gridCol w:w="60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返回字段</w:t>
            </w: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必选</w:t>
            </w: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ECF0F8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" w:hRule="atLeast"/>
        </w:trPr>
        <w:tc>
          <w:tcPr>
            <w:tcW w:w="243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0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05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1F3EA"/>
    <w:multiLevelType w:val="singleLevel"/>
    <w:tmpl w:val="6E61F3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A09C1"/>
    <w:rsid w:val="01177227"/>
    <w:rsid w:val="035A1BF8"/>
    <w:rsid w:val="0B1A5E75"/>
    <w:rsid w:val="0F5A09C1"/>
    <w:rsid w:val="272C276A"/>
    <w:rsid w:val="3008043F"/>
    <w:rsid w:val="35D95205"/>
    <w:rsid w:val="38B7691A"/>
    <w:rsid w:val="4C54400E"/>
    <w:rsid w:val="6D535020"/>
    <w:rsid w:val="743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2018-10-24T00:36:00Z</dcterms:created>
  <dc:creator>Admin</dc:creator>
  <cp:lastModifiedBy>Admin</cp:lastModifiedBy>
  <dcterms:modified xsi:type="dcterms:W3CDTF">2018-10-24T08:57:04Z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