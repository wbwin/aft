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填写备注信息页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520315" cy="5299075"/>
            <wp:effectExtent l="0" t="0" r="13335" b="158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29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填写备注页显示一个最多字数为50个字编辑框，输入时超出字数显示提示；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60769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提供快捷标签方便用户快速输入，点击快捷标签同步到编辑框上去；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182689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返回时直接返回不弹出任何提示框，也不保存输入框信息，点击右上角完成保存并返回上一页；</w:t>
      </w:r>
    </w:p>
    <w:p/>
    <w:p>
      <w:pPr>
        <w:rPr>
          <w:rFonts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请求参数</w:t>
      </w:r>
    </w:p>
    <w:tbl>
      <w:tblPr>
        <w:tblStyle w:val="3"/>
        <w:tblW w:w="9887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7"/>
        <w:gridCol w:w="1402"/>
        <w:gridCol w:w="1412"/>
        <w:gridCol w:w="46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</w:t>
            </w: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必选</w:t>
            </w: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/>
    <w:p>
      <w:pPr>
        <w:rPr>
          <w:rFonts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返回字段</w:t>
      </w:r>
    </w:p>
    <w:tbl>
      <w:tblPr>
        <w:tblStyle w:val="3"/>
        <w:tblW w:w="9895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7"/>
        <w:gridCol w:w="1402"/>
        <w:gridCol w:w="60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返回字段</w:t>
            </w: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必选</w:t>
            </w: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9B84DE"/>
    <w:multiLevelType w:val="singleLevel"/>
    <w:tmpl w:val="F69B84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61C10"/>
    <w:rsid w:val="04C3449F"/>
    <w:rsid w:val="11A2158E"/>
    <w:rsid w:val="13B8297F"/>
    <w:rsid w:val="1658066D"/>
    <w:rsid w:val="167634E0"/>
    <w:rsid w:val="1DE17EAD"/>
    <w:rsid w:val="216744D5"/>
    <w:rsid w:val="21FA4707"/>
    <w:rsid w:val="29B50032"/>
    <w:rsid w:val="2E656063"/>
    <w:rsid w:val="3EE41EC6"/>
    <w:rsid w:val="40DD1132"/>
    <w:rsid w:val="48DE5382"/>
    <w:rsid w:val="4FDF4491"/>
    <w:rsid w:val="540E4709"/>
    <w:rsid w:val="550F0823"/>
    <w:rsid w:val="56C50F46"/>
    <w:rsid w:val="5E0926C2"/>
    <w:rsid w:val="64161C10"/>
    <w:rsid w:val="64A2140E"/>
    <w:rsid w:val="6A0450E9"/>
    <w:rsid w:val="6D535020"/>
    <w:rsid w:val="76B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2018-10-24T01:00:00Z</dcterms:created>
  <dc:creator>Admin</dc:creator>
  <cp:lastModifiedBy>Admin</cp:lastModifiedBy>
  <dcterms:modified xsi:type="dcterms:W3CDTF">2018-10-24T08:56:42Z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