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AF" w:rsidRDefault="00EF7869">
      <w:pPr>
        <w:ind w:left="2520" w:firstLineChars="400" w:firstLine="96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营业资质页面</w:t>
      </w:r>
    </w:p>
    <w:p w:rsidR="00794BAF" w:rsidRDefault="00EF7869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2879725" cy="5803265"/>
            <wp:effectExtent l="0" t="0" r="158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80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8F7" w:rsidRDefault="002558F7">
      <w:pPr>
        <w:rPr>
          <w:rFonts w:hint="eastAsia"/>
        </w:rPr>
      </w:pPr>
    </w:p>
    <w:p w:rsidR="002558F7" w:rsidRDefault="002558F7"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ab/>
      </w:r>
      <w:hyperlink r:id="rId8" w:history="1">
        <w:r w:rsidRPr="002558F7">
          <w:rPr>
            <w:rStyle w:val="a6"/>
            <w:rFonts w:hint="eastAsia"/>
          </w:rPr>
          <w:t>获取营业资质图片</w:t>
        </w:r>
      </w:hyperlink>
    </w:p>
    <w:p w:rsidR="002558F7" w:rsidRDefault="002558F7"/>
    <w:p w:rsidR="00794BAF" w:rsidRDefault="00EF7869">
      <w:r>
        <w:rPr>
          <w:rFonts w:hint="eastAsia"/>
        </w:rPr>
        <w:t>前端实现：</w:t>
      </w:r>
    </w:p>
    <w:p w:rsidR="002558F7" w:rsidRDefault="00EF7869">
      <w:r>
        <w:rPr>
          <w:rFonts w:hint="eastAsia"/>
        </w:rPr>
        <w:t>点击图片查看大图；</w:t>
      </w:r>
      <w:bookmarkStart w:id="0" w:name="_GoBack"/>
      <w:bookmarkEnd w:id="0"/>
    </w:p>
    <w:sectPr w:rsidR="002558F7" w:rsidSect="0079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869" w:rsidRDefault="00EF7869" w:rsidP="002558F7">
      <w:r>
        <w:separator/>
      </w:r>
    </w:p>
  </w:endnote>
  <w:endnote w:type="continuationSeparator" w:id="1">
    <w:p w:rsidR="00EF7869" w:rsidRDefault="00EF7869" w:rsidP="00255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869" w:rsidRDefault="00EF7869" w:rsidP="002558F7">
      <w:r>
        <w:separator/>
      </w:r>
    </w:p>
  </w:footnote>
  <w:footnote w:type="continuationSeparator" w:id="1">
    <w:p w:rsidR="00EF7869" w:rsidRDefault="00EF7869" w:rsidP="002558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91479C2"/>
    <w:rsid w:val="002558F7"/>
    <w:rsid w:val="00794BAF"/>
    <w:rsid w:val="00EF7869"/>
    <w:rsid w:val="11350557"/>
    <w:rsid w:val="191479C2"/>
    <w:rsid w:val="5B4B779B"/>
    <w:rsid w:val="6D53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4BA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558F7"/>
    <w:rPr>
      <w:sz w:val="18"/>
      <w:szCs w:val="18"/>
    </w:rPr>
  </w:style>
  <w:style w:type="character" w:customStyle="1" w:styleId="Char">
    <w:name w:val="批注框文本 Char"/>
    <w:basedOn w:val="a0"/>
    <w:link w:val="a3"/>
    <w:rsid w:val="002558F7"/>
    <w:rPr>
      <w:kern w:val="2"/>
      <w:sz w:val="18"/>
      <w:szCs w:val="18"/>
    </w:rPr>
  </w:style>
  <w:style w:type="paragraph" w:styleId="a4">
    <w:name w:val="header"/>
    <w:basedOn w:val="a"/>
    <w:link w:val="Char0"/>
    <w:rsid w:val="0025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558F7"/>
    <w:rPr>
      <w:kern w:val="2"/>
      <w:sz w:val="18"/>
      <w:szCs w:val="18"/>
    </w:rPr>
  </w:style>
  <w:style w:type="paragraph" w:styleId="a5">
    <w:name w:val="footer"/>
    <w:basedOn w:val="a"/>
    <w:link w:val="Char1"/>
    <w:rsid w:val="0025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558F7"/>
    <w:rPr>
      <w:kern w:val="2"/>
      <w:sz w:val="18"/>
      <w:szCs w:val="18"/>
    </w:rPr>
  </w:style>
  <w:style w:type="character" w:styleId="a6">
    <w:name w:val="Hyperlink"/>
    <w:basedOn w:val="a0"/>
    <w:rsid w:val="002558F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509;&#21475;&#25991;&#26723;/&#33719;&#21462;&#33829;&#19994;&#36164;&#36136;&#22270;&#29255;.d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XYSM</cp:lastModifiedBy>
  <cp:revision>2</cp:revision>
  <dcterms:created xsi:type="dcterms:W3CDTF">2018-10-24T12:53:00Z</dcterms:created>
  <dcterms:modified xsi:type="dcterms:W3CDTF">2018-11-05T07:44:00Z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